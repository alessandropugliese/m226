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F3" w:rsidRPr="00A90C39" w:rsidRDefault="007D513F" w:rsidP="00CF42F3">
      <w:pPr>
        <w:rPr>
          <w:b/>
          <w:sz w:val="53"/>
        </w:rPr>
      </w:pPr>
      <w:r>
        <w:rPr>
          <w:sz w:val="53"/>
        </w:rPr>
        <w:t>THENEXTBUSINESS.CH</w:t>
      </w:r>
    </w:p>
    <w:p w:rsidR="009D3885" w:rsidRDefault="0059085B" w:rsidP="009B7CAE">
      <w:r>
        <w:t xml:space="preserve">Wir erstellen eine Web-Applikation mit dem Yii Framework auf Basis der LB2-Bewertung. </w:t>
      </w:r>
      <w:r w:rsidR="00786AD6">
        <w:t xml:space="preserve">Jeder User, der sich registriert hat, bekommt einen exklusiven Zugang zu </w:t>
      </w:r>
      <w:r w:rsidR="00A90C39">
        <w:t>unserer Portfoliobox</w:t>
      </w:r>
      <w:r w:rsidR="00295D39">
        <w:t xml:space="preserve">. Dabei kann man </w:t>
      </w:r>
      <w:r w:rsidR="00A90C39">
        <w:t>die von uns geschossene Bilder und gedrehte Videos anschauen, bewerten und kommentieren.</w:t>
      </w:r>
      <w:r w:rsidR="002543D9">
        <w:br/>
      </w:r>
    </w:p>
    <w:p w:rsidR="00E06166" w:rsidRPr="002543D9" w:rsidRDefault="00E06166" w:rsidP="002543D9">
      <w:pPr>
        <w:pStyle w:val="Listenabsatz"/>
        <w:numPr>
          <w:ilvl w:val="0"/>
          <w:numId w:val="39"/>
        </w:numPr>
        <w:rPr>
          <w:sz w:val="29"/>
        </w:rPr>
      </w:pPr>
      <w:r w:rsidRPr="002543D9">
        <w:rPr>
          <w:sz w:val="29"/>
        </w:rPr>
        <w:t>Beschreibung</w:t>
      </w:r>
    </w:p>
    <w:p w:rsidR="00A90C39" w:rsidRDefault="00FF10C2" w:rsidP="00A90C39">
      <w:r>
        <w:t>Eine Web-Applika</w:t>
      </w:r>
      <w:r w:rsidR="00E94DF5">
        <w:t xml:space="preserve">tion, </w:t>
      </w:r>
      <w:r w:rsidR="00A90C39">
        <w:t xml:space="preserve">auf der wir uns und unsere künstlerischen Fähigkeiten und Produkte der breiten Öffentlichkeit </w:t>
      </w:r>
      <w:r w:rsidR="00A90C39" w:rsidRPr="00A90C39">
        <w:t>ex</w:t>
      </w:r>
      <w:r w:rsidR="00A90C39">
        <w:t>hibitionieren.</w:t>
      </w:r>
    </w:p>
    <w:p w:rsidR="008C170D" w:rsidRDefault="00C05464" w:rsidP="008C170D">
      <w:pPr>
        <w:pStyle w:val="Listenabsatz"/>
        <w:numPr>
          <w:ilvl w:val="0"/>
          <w:numId w:val="35"/>
        </w:numPr>
      </w:pPr>
      <w:r>
        <w:t xml:space="preserve">Man </w:t>
      </w:r>
      <w:r w:rsidR="00A90C39">
        <w:t>kann</w:t>
      </w:r>
      <w:r>
        <w:t xml:space="preserve"> sich einmalig registrieren</w:t>
      </w:r>
      <w:r w:rsidR="0012103F">
        <w:t xml:space="preserve"> und hat danach einen Benutzerkonto</w:t>
      </w:r>
      <w:r w:rsidR="00A90C39">
        <w:t xml:space="preserve">, womit man Inhalte </w:t>
      </w:r>
      <w:r w:rsidR="003F47A6">
        <w:t xml:space="preserve">hochladen, </w:t>
      </w:r>
      <w:r w:rsidR="00A90C39">
        <w:t>bewerten und kommentieren kann</w:t>
      </w:r>
      <w:r w:rsidR="003F47A6">
        <w:t>.</w:t>
      </w:r>
    </w:p>
    <w:p w:rsidR="009B7CAE" w:rsidRDefault="009B7CAE" w:rsidP="008C170D">
      <w:pPr>
        <w:pStyle w:val="berschrift2"/>
        <w:numPr>
          <w:ilvl w:val="0"/>
          <w:numId w:val="0"/>
        </w:numPr>
        <w:rPr>
          <w:rFonts w:asciiTheme="minorHAnsi" w:eastAsiaTheme="minorHAnsi" w:hAnsiTheme="minorHAnsi" w:cstheme="minorBidi"/>
          <w:bCs w:val="0"/>
          <w:color w:val="auto"/>
          <w:szCs w:val="21"/>
        </w:rPr>
      </w:pPr>
    </w:p>
    <w:p w:rsidR="006C21F8" w:rsidRPr="002543D9" w:rsidRDefault="00CF42F3" w:rsidP="002543D9">
      <w:pPr>
        <w:pStyle w:val="Listenabsatz"/>
        <w:numPr>
          <w:ilvl w:val="0"/>
          <w:numId w:val="39"/>
        </w:numPr>
        <w:rPr>
          <w:sz w:val="29"/>
        </w:rPr>
      </w:pPr>
      <w:r w:rsidRPr="002543D9">
        <w:rPr>
          <w:sz w:val="29"/>
        </w:rPr>
        <w:t>Use Cases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E572DD" w:rsidTr="002543D9">
        <w:tc>
          <w:tcPr>
            <w:tcW w:w="2425" w:type="dxa"/>
          </w:tcPr>
          <w:p w:rsidR="00E572DD" w:rsidRDefault="00E572DD" w:rsidP="00CF42F3">
            <w:r>
              <w:t>Name</w:t>
            </w:r>
          </w:p>
        </w:tc>
        <w:tc>
          <w:tcPr>
            <w:tcW w:w="7770" w:type="dxa"/>
          </w:tcPr>
          <w:p w:rsidR="00E572DD" w:rsidRDefault="00E572DD" w:rsidP="00CF42F3">
            <w:r>
              <w:t xml:space="preserve">Einloggen auf </w:t>
            </w:r>
            <w:r w:rsidR="00A90C39">
              <w:t xml:space="preserve">unserer </w:t>
            </w:r>
            <w:r w:rsidR="003F47A6" w:rsidRPr="003F47A6">
              <w:t>THENEXTBUSINESS.CH</w:t>
            </w:r>
          </w:p>
        </w:tc>
      </w:tr>
      <w:tr w:rsidR="00E572DD" w:rsidTr="002543D9">
        <w:tc>
          <w:tcPr>
            <w:tcW w:w="2425" w:type="dxa"/>
          </w:tcPr>
          <w:p w:rsidR="00E572DD" w:rsidRDefault="00E572DD" w:rsidP="00CF42F3">
            <w:r>
              <w:t>Ziel</w:t>
            </w:r>
          </w:p>
        </w:tc>
        <w:tc>
          <w:tcPr>
            <w:tcW w:w="7770" w:type="dxa"/>
          </w:tcPr>
          <w:p w:rsidR="00E572DD" w:rsidRDefault="00E572DD" w:rsidP="00CF42F3">
            <w:r>
              <w:t>User loggt sich erfolgreich in Benutzerkonto ein</w:t>
            </w:r>
          </w:p>
        </w:tc>
      </w:tr>
      <w:tr w:rsidR="00E572DD" w:rsidTr="002543D9">
        <w:tc>
          <w:tcPr>
            <w:tcW w:w="2425" w:type="dxa"/>
          </w:tcPr>
          <w:p w:rsidR="00E572DD" w:rsidRDefault="00E572DD" w:rsidP="00CF42F3">
            <w:r>
              <w:t>Akteure</w:t>
            </w:r>
          </w:p>
        </w:tc>
        <w:tc>
          <w:tcPr>
            <w:tcW w:w="7770" w:type="dxa"/>
          </w:tcPr>
          <w:p w:rsidR="00E572DD" w:rsidRDefault="00E572DD" w:rsidP="00CF42F3">
            <w:r>
              <w:t>User</w:t>
            </w:r>
          </w:p>
        </w:tc>
      </w:tr>
      <w:tr w:rsidR="00E572DD" w:rsidTr="002543D9">
        <w:tc>
          <w:tcPr>
            <w:tcW w:w="2425" w:type="dxa"/>
          </w:tcPr>
          <w:p w:rsidR="00E572DD" w:rsidRDefault="00E572DD" w:rsidP="00CF42F3">
            <w:r>
              <w:t xml:space="preserve">Essenzielle Schritte </w:t>
            </w:r>
          </w:p>
        </w:tc>
        <w:tc>
          <w:tcPr>
            <w:tcW w:w="7770" w:type="dxa"/>
          </w:tcPr>
          <w:p w:rsidR="00E572DD" w:rsidRDefault="00E572DD" w:rsidP="00FC6F24">
            <w:pPr>
              <w:pStyle w:val="Listenabsatz"/>
              <w:ind w:left="0"/>
            </w:pPr>
            <w:r>
              <w:t>User registriert sich mit Name, E-Mail, PW.</w:t>
            </w:r>
          </w:p>
          <w:p w:rsidR="00E572DD" w:rsidRDefault="00FC6F24" w:rsidP="00FC6F24">
            <w:pPr>
              <w:pStyle w:val="Listenabsatz"/>
              <w:ind w:left="0"/>
            </w:pPr>
            <w:r>
              <w:t>User loggt sich ein und hat Zugriff auf sein Konto</w:t>
            </w:r>
          </w:p>
          <w:p w:rsidR="00FC6F24" w:rsidRDefault="00FC6F24" w:rsidP="00FC6F24">
            <w:pPr>
              <w:pStyle w:val="Listenabsatz"/>
              <w:ind w:left="0"/>
            </w:pPr>
          </w:p>
        </w:tc>
      </w:tr>
    </w:tbl>
    <w:p w:rsidR="00CF42F3" w:rsidRDefault="00CF42F3" w:rsidP="00CF42F3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FC6F24" w:rsidTr="002543D9">
        <w:tc>
          <w:tcPr>
            <w:tcW w:w="2425" w:type="dxa"/>
          </w:tcPr>
          <w:p w:rsidR="00FC6F24" w:rsidRDefault="00FC6F24" w:rsidP="00F54678">
            <w:r>
              <w:t>Name</w:t>
            </w:r>
          </w:p>
        </w:tc>
        <w:tc>
          <w:tcPr>
            <w:tcW w:w="7770" w:type="dxa"/>
          </w:tcPr>
          <w:p w:rsidR="00FC6F24" w:rsidRDefault="00FC6F24" w:rsidP="00F54678">
            <w:r>
              <w:t>User setzt Passwort zurück</w:t>
            </w:r>
          </w:p>
        </w:tc>
      </w:tr>
      <w:tr w:rsidR="00FC6F24" w:rsidTr="002543D9">
        <w:tc>
          <w:tcPr>
            <w:tcW w:w="2425" w:type="dxa"/>
          </w:tcPr>
          <w:p w:rsidR="00FC6F24" w:rsidRDefault="00FC6F24" w:rsidP="00F54678">
            <w:r>
              <w:t>Ziel</w:t>
            </w:r>
          </w:p>
        </w:tc>
        <w:tc>
          <w:tcPr>
            <w:tcW w:w="7770" w:type="dxa"/>
          </w:tcPr>
          <w:p w:rsidR="00FC6F24" w:rsidRDefault="00FC6F24" w:rsidP="00F54678">
            <w:r>
              <w:t>Passwort erfolgreich zurückgesetzt</w:t>
            </w:r>
          </w:p>
        </w:tc>
      </w:tr>
      <w:tr w:rsidR="00FC6F24" w:rsidTr="002543D9">
        <w:tc>
          <w:tcPr>
            <w:tcW w:w="2425" w:type="dxa"/>
          </w:tcPr>
          <w:p w:rsidR="00FC6F24" w:rsidRDefault="00FC6F24" w:rsidP="00F54678">
            <w:r>
              <w:t>Akteure</w:t>
            </w:r>
          </w:p>
        </w:tc>
        <w:tc>
          <w:tcPr>
            <w:tcW w:w="7770" w:type="dxa"/>
          </w:tcPr>
          <w:p w:rsidR="00FC6F24" w:rsidRDefault="00FC6F24" w:rsidP="00F54678">
            <w:r>
              <w:t>User</w:t>
            </w:r>
          </w:p>
        </w:tc>
      </w:tr>
      <w:tr w:rsidR="00FC6F24" w:rsidTr="002543D9">
        <w:tc>
          <w:tcPr>
            <w:tcW w:w="2425" w:type="dxa"/>
          </w:tcPr>
          <w:p w:rsidR="00FC6F24" w:rsidRDefault="00FC6F24" w:rsidP="00F54678">
            <w:r>
              <w:t xml:space="preserve">Essenzielle Schritte </w:t>
            </w:r>
          </w:p>
        </w:tc>
        <w:tc>
          <w:tcPr>
            <w:tcW w:w="7770" w:type="dxa"/>
          </w:tcPr>
          <w:p w:rsidR="00FC6F24" w:rsidRDefault="00FC6F24" w:rsidP="00F54678">
            <w:pPr>
              <w:pStyle w:val="Listenabsatz"/>
              <w:ind w:left="0"/>
            </w:pPr>
            <w:r>
              <w:t xml:space="preserve">User klickt auf Passwort zurücksetzen. </w:t>
            </w:r>
          </w:p>
          <w:p w:rsidR="00FC6F24" w:rsidRDefault="00FC6F24" w:rsidP="00F54678">
            <w:pPr>
              <w:pStyle w:val="Listenabsatz"/>
              <w:ind w:left="0"/>
            </w:pPr>
            <w:r>
              <w:t xml:space="preserve">Zusätzlicher Tab wird geöffnet -&gt; dort kann User altes Passwort eingeben und ein neues Passwort setzen. </w:t>
            </w:r>
          </w:p>
          <w:p w:rsidR="00FC6F24" w:rsidRDefault="00FC6F24" w:rsidP="00F54678">
            <w:pPr>
              <w:pStyle w:val="Listenabsatz"/>
              <w:ind w:left="0"/>
            </w:pPr>
          </w:p>
        </w:tc>
      </w:tr>
    </w:tbl>
    <w:p w:rsidR="00FC6F24" w:rsidRDefault="00FC6F24" w:rsidP="00CF42F3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902B3F" w:rsidTr="002543D9">
        <w:tc>
          <w:tcPr>
            <w:tcW w:w="2425" w:type="dxa"/>
          </w:tcPr>
          <w:p w:rsidR="00902B3F" w:rsidRDefault="00902B3F" w:rsidP="00F54678">
            <w:r>
              <w:t>Name</w:t>
            </w:r>
          </w:p>
        </w:tc>
        <w:tc>
          <w:tcPr>
            <w:tcW w:w="7770" w:type="dxa"/>
          </w:tcPr>
          <w:p w:rsidR="00902B3F" w:rsidRDefault="00A90C39" w:rsidP="00F54678">
            <w:r>
              <w:t>Inhalte Kommentieren</w:t>
            </w:r>
          </w:p>
        </w:tc>
      </w:tr>
      <w:tr w:rsidR="00902B3F" w:rsidTr="002543D9">
        <w:tc>
          <w:tcPr>
            <w:tcW w:w="2425" w:type="dxa"/>
          </w:tcPr>
          <w:p w:rsidR="00902B3F" w:rsidRDefault="00902B3F" w:rsidP="00F54678">
            <w:r>
              <w:t>Ziel</w:t>
            </w:r>
          </w:p>
        </w:tc>
        <w:tc>
          <w:tcPr>
            <w:tcW w:w="7770" w:type="dxa"/>
          </w:tcPr>
          <w:p w:rsidR="00902B3F" w:rsidRDefault="00A90C39" w:rsidP="00F54678">
            <w:r>
              <w:t>User kann unter Inhalte Kommentare hinterlassen</w:t>
            </w:r>
          </w:p>
        </w:tc>
      </w:tr>
      <w:tr w:rsidR="00902B3F" w:rsidTr="002543D9">
        <w:tc>
          <w:tcPr>
            <w:tcW w:w="2425" w:type="dxa"/>
          </w:tcPr>
          <w:p w:rsidR="00902B3F" w:rsidRDefault="00902B3F" w:rsidP="00F54678">
            <w:r>
              <w:t>Akteure</w:t>
            </w:r>
          </w:p>
        </w:tc>
        <w:tc>
          <w:tcPr>
            <w:tcW w:w="7770" w:type="dxa"/>
          </w:tcPr>
          <w:p w:rsidR="00902B3F" w:rsidRDefault="00902B3F" w:rsidP="00F54678">
            <w:r>
              <w:t>User</w:t>
            </w:r>
          </w:p>
        </w:tc>
      </w:tr>
      <w:tr w:rsidR="00902B3F" w:rsidTr="002543D9">
        <w:tc>
          <w:tcPr>
            <w:tcW w:w="2425" w:type="dxa"/>
          </w:tcPr>
          <w:p w:rsidR="00902B3F" w:rsidRDefault="00902B3F" w:rsidP="00F54678">
            <w:r>
              <w:t xml:space="preserve">Essenzielle Schritte </w:t>
            </w:r>
          </w:p>
        </w:tc>
        <w:tc>
          <w:tcPr>
            <w:tcW w:w="7770" w:type="dxa"/>
          </w:tcPr>
          <w:p w:rsidR="00902B3F" w:rsidRDefault="00902B3F" w:rsidP="00F54678">
            <w:pPr>
              <w:pStyle w:val="Listenabsatz"/>
              <w:ind w:left="0"/>
            </w:pPr>
            <w:r>
              <w:t xml:space="preserve">User klickt auf </w:t>
            </w:r>
            <w:r w:rsidR="00A90C39">
              <w:t>den Kommentar-Button eines Inhaltes und kann so einen Text versenden, das dann unter dem Bild sichtbar ist</w:t>
            </w:r>
          </w:p>
        </w:tc>
      </w:tr>
    </w:tbl>
    <w:p w:rsidR="00902B3F" w:rsidRDefault="00902B3F" w:rsidP="00CF42F3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C975D1" w:rsidTr="002543D9">
        <w:tc>
          <w:tcPr>
            <w:tcW w:w="2425" w:type="dxa"/>
          </w:tcPr>
          <w:p w:rsidR="00C975D1" w:rsidRDefault="00C975D1" w:rsidP="00F54678">
            <w:r>
              <w:t>Name</w:t>
            </w:r>
          </w:p>
        </w:tc>
        <w:tc>
          <w:tcPr>
            <w:tcW w:w="7770" w:type="dxa"/>
          </w:tcPr>
          <w:p w:rsidR="00C975D1" w:rsidRDefault="00A90C39" w:rsidP="00F54678">
            <w:r>
              <w:t>Inhalt bewerten</w:t>
            </w:r>
          </w:p>
        </w:tc>
      </w:tr>
      <w:tr w:rsidR="00C975D1" w:rsidTr="002543D9">
        <w:tc>
          <w:tcPr>
            <w:tcW w:w="2425" w:type="dxa"/>
          </w:tcPr>
          <w:p w:rsidR="00C975D1" w:rsidRDefault="00C975D1" w:rsidP="00F54678">
            <w:r>
              <w:t>Ziel</w:t>
            </w:r>
          </w:p>
        </w:tc>
        <w:tc>
          <w:tcPr>
            <w:tcW w:w="7770" w:type="dxa"/>
          </w:tcPr>
          <w:p w:rsidR="00C975D1" w:rsidRDefault="00A90C39" w:rsidP="00F54678">
            <w:r>
              <w:t>User kann Inhalte bewerten</w:t>
            </w:r>
          </w:p>
        </w:tc>
      </w:tr>
      <w:tr w:rsidR="00C975D1" w:rsidTr="002543D9">
        <w:tc>
          <w:tcPr>
            <w:tcW w:w="2425" w:type="dxa"/>
          </w:tcPr>
          <w:p w:rsidR="00C975D1" w:rsidRDefault="00C975D1" w:rsidP="00F54678">
            <w:r>
              <w:t>Akteure</w:t>
            </w:r>
          </w:p>
        </w:tc>
        <w:tc>
          <w:tcPr>
            <w:tcW w:w="7770" w:type="dxa"/>
          </w:tcPr>
          <w:p w:rsidR="00C975D1" w:rsidRDefault="00C975D1" w:rsidP="00F54678">
            <w:r>
              <w:t>User</w:t>
            </w:r>
          </w:p>
        </w:tc>
      </w:tr>
      <w:tr w:rsidR="00C975D1" w:rsidTr="002543D9">
        <w:tc>
          <w:tcPr>
            <w:tcW w:w="2425" w:type="dxa"/>
          </w:tcPr>
          <w:p w:rsidR="00C975D1" w:rsidRDefault="00C975D1" w:rsidP="00F54678">
            <w:r>
              <w:t xml:space="preserve">Essenzielle Schritte </w:t>
            </w:r>
          </w:p>
        </w:tc>
        <w:tc>
          <w:tcPr>
            <w:tcW w:w="7770" w:type="dxa"/>
          </w:tcPr>
          <w:p w:rsidR="00C975D1" w:rsidRDefault="003F47A6" w:rsidP="00A90C39">
            <w:pPr>
              <w:pStyle w:val="Listenabsatz"/>
              <w:ind w:left="0"/>
            </w:pPr>
            <w:r>
              <w:t>Unter jedem Inhalt befindet sich ein Upvote und ein Downvote Button, beim Drücken verändert sich die Punktzahl um 1.</w:t>
            </w:r>
          </w:p>
        </w:tc>
      </w:tr>
    </w:tbl>
    <w:p w:rsidR="002543D9" w:rsidRDefault="007D513F" w:rsidP="007D513F">
      <w:pPr>
        <w:spacing w:after="0" w:line="248" w:lineRule="exact"/>
      </w:pPr>
      <w:r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7D513F" w:rsidTr="00531EC2">
        <w:tc>
          <w:tcPr>
            <w:tcW w:w="2425" w:type="dxa"/>
          </w:tcPr>
          <w:p w:rsidR="007D513F" w:rsidRDefault="007D513F" w:rsidP="00531EC2">
            <w:r>
              <w:lastRenderedPageBreak/>
              <w:t>Name</w:t>
            </w:r>
          </w:p>
        </w:tc>
        <w:tc>
          <w:tcPr>
            <w:tcW w:w="7770" w:type="dxa"/>
          </w:tcPr>
          <w:p w:rsidR="007D513F" w:rsidRDefault="007D513F" w:rsidP="00531EC2">
            <w:r>
              <w:t>Inhalte hochladen</w:t>
            </w:r>
          </w:p>
        </w:tc>
      </w:tr>
      <w:tr w:rsidR="007D513F" w:rsidTr="00531EC2">
        <w:tc>
          <w:tcPr>
            <w:tcW w:w="2425" w:type="dxa"/>
          </w:tcPr>
          <w:p w:rsidR="007D513F" w:rsidRDefault="007D513F" w:rsidP="00531EC2">
            <w:r>
              <w:t>Ziel</w:t>
            </w:r>
          </w:p>
        </w:tc>
        <w:tc>
          <w:tcPr>
            <w:tcW w:w="7770" w:type="dxa"/>
          </w:tcPr>
          <w:p w:rsidR="007D513F" w:rsidRDefault="007D513F" w:rsidP="00531EC2">
            <w:r>
              <w:t>User kann Inhalte hochladen</w:t>
            </w:r>
          </w:p>
        </w:tc>
      </w:tr>
      <w:tr w:rsidR="007D513F" w:rsidTr="00531EC2">
        <w:tc>
          <w:tcPr>
            <w:tcW w:w="2425" w:type="dxa"/>
          </w:tcPr>
          <w:p w:rsidR="007D513F" w:rsidRDefault="007D513F" w:rsidP="00531EC2">
            <w:r>
              <w:t>Akteure</w:t>
            </w:r>
          </w:p>
        </w:tc>
        <w:tc>
          <w:tcPr>
            <w:tcW w:w="7770" w:type="dxa"/>
          </w:tcPr>
          <w:p w:rsidR="007D513F" w:rsidRDefault="007D513F" w:rsidP="00531EC2">
            <w:r>
              <w:t>User</w:t>
            </w:r>
          </w:p>
        </w:tc>
      </w:tr>
      <w:tr w:rsidR="007D513F" w:rsidTr="00531EC2">
        <w:tc>
          <w:tcPr>
            <w:tcW w:w="2425" w:type="dxa"/>
          </w:tcPr>
          <w:p w:rsidR="007D513F" w:rsidRDefault="007D513F" w:rsidP="00531EC2">
            <w:r>
              <w:t xml:space="preserve">Essenzielle Schritte </w:t>
            </w:r>
          </w:p>
        </w:tc>
        <w:tc>
          <w:tcPr>
            <w:tcW w:w="7770" w:type="dxa"/>
          </w:tcPr>
          <w:p w:rsidR="007D513F" w:rsidRDefault="007D513F" w:rsidP="00531EC2">
            <w:pPr>
              <w:pStyle w:val="Listenabsatz"/>
              <w:ind w:left="0"/>
            </w:pPr>
            <w:r>
              <w:t>Ein Button «Hochladen» kann betätigt werden. Man wird aufgefordert, eine Datei auszuwählen, welche hochgeladen wird. Nach dem erfolgreichen Hochladen kann man es im Feed sehen.</w:t>
            </w:r>
          </w:p>
        </w:tc>
      </w:tr>
    </w:tbl>
    <w:p w:rsidR="002543D9" w:rsidRDefault="002543D9" w:rsidP="002543D9">
      <w:pPr>
        <w:spacing w:after="0" w:line="248" w:lineRule="exact"/>
      </w:pPr>
    </w:p>
    <w:p w:rsidR="00F3531B" w:rsidRPr="002543D9" w:rsidRDefault="00F3531B" w:rsidP="002543D9">
      <w:pPr>
        <w:pStyle w:val="Listenabsatz"/>
        <w:numPr>
          <w:ilvl w:val="0"/>
          <w:numId w:val="39"/>
        </w:numPr>
        <w:rPr>
          <w:bCs/>
          <w:sz w:val="29"/>
        </w:rPr>
      </w:pPr>
      <w:r w:rsidRPr="002543D9">
        <w:rPr>
          <w:bCs/>
          <w:sz w:val="29"/>
        </w:rPr>
        <w:t>Datenbankdesign</w:t>
      </w:r>
    </w:p>
    <w:p w:rsidR="0009689F" w:rsidRDefault="00F54678" w:rsidP="00F54678">
      <w:pPr>
        <w:pStyle w:val="Listenabsatz"/>
        <w:numPr>
          <w:ilvl w:val="0"/>
          <w:numId w:val="38"/>
        </w:numPr>
      </w:pPr>
      <w:r>
        <w:t>Benutzer</w:t>
      </w:r>
    </w:p>
    <w:p w:rsidR="00F54678" w:rsidRDefault="00F54678" w:rsidP="00F54678">
      <w:pPr>
        <w:pStyle w:val="Listenabsatz"/>
        <w:numPr>
          <w:ilvl w:val="1"/>
          <w:numId w:val="38"/>
        </w:numPr>
      </w:pPr>
      <w:r>
        <w:t>Benutzer_ID</w:t>
      </w:r>
    </w:p>
    <w:p w:rsidR="00F54678" w:rsidRDefault="00F54678" w:rsidP="00F54678">
      <w:pPr>
        <w:pStyle w:val="Listenabsatz"/>
        <w:numPr>
          <w:ilvl w:val="1"/>
          <w:numId w:val="38"/>
        </w:numPr>
      </w:pPr>
      <w:r>
        <w:t>Benutzername</w:t>
      </w:r>
    </w:p>
    <w:p w:rsidR="0085445C" w:rsidRDefault="0085445C" w:rsidP="00F54678">
      <w:pPr>
        <w:pStyle w:val="Listenabsatz"/>
        <w:numPr>
          <w:ilvl w:val="1"/>
          <w:numId w:val="38"/>
        </w:numPr>
      </w:pPr>
      <w:r>
        <w:t>ProfilfotoURL</w:t>
      </w:r>
    </w:p>
    <w:p w:rsidR="00F54678" w:rsidRDefault="00F54678" w:rsidP="00F54678">
      <w:pPr>
        <w:pStyle w:val="Listenabsatz"/>
        <w:numPr>
          <w:ilvl w:val="1"/>
          <w:numId w:val="38"/>
        </w:numPr>
      </w:pPr>
      <w:r>
        <w:t>Passwort</w:t>
      </w:r>
    </w:p>
    <w:p w:rsidR="00F54678" w:rsidRPr="0009689F" w:rsidRDefault="00274BB7" w:rsidP="002543D9">
      <w:pPr>
        <w:pStyle w:val="Listenabsatz"/>
        <w:numPr>
          <w:ilvl w:val="1"/>
          <w:numId w:val="38"/>
        </w:numPr>
      </w:pPr>
      <w:r>
        <w:t>E-Mail</w:t>
      </w:r>
      <w:r>
        <w:br/>
      </w:r>
    </w:p>
    <w:p w:rsidR="0085445C" w:rsidRDefault="0085445C" w:rsidP="0085445C">
      <w:pPr>
        <w:pStyle w:val="Listenabsatz"/>
        <w:numPr>
          <w:ilvl w:val="0"/>
          <w:numId w:val="38"/>
        </w:numPr>
      </w:pPr>
      <w:r>
        <w:t>Fotos</w:t>
      </w:r>
    </w:p>
    <w:p w:rsidR="00274BB7" w:rsidRDefault="00274BB7" w:rsidP="00274BB7">
      <w:pPr>
        <w:pStyle w:val="Listenabsatz"/>
        <w:numPr>
          <w:ilvl w:val="1"/>
          <w:numId w:val="38"/>
        </w:numPr>
        <w:jc w:val="both"/>
      </w:pPr>
      <w:r>
        <w:t>Bilder_ID</w:t>
      </w:r>
    </w:p>
    <w:p w:rsidR="00274BB7" w:rsidRDefault="00274BB7" w:rsidP="00274BB7">
      <w:pPr>
        <w:pStyle w:val="Listenabsatz"/>
        <w:numPr>
          <w:ilvl w:val="1"/>
          <w:numId w:val="38"/>
        </w:numPr>
      </w:pPr>
      <w:r>
        <w:t>Benutzer_ID</w:t>
      </w:r>
    </w:p>
    <w:p w:rsidR="00274BB7" w:rsidRDefault="0085445C" w:rsidP="00274BB7">
      <w:pPr>
        <w:pStyle w:val="Listenabsatz"/>
        <w:numPr>
          <w:ilvl w:val="1"/>
          <w:numId w:val="38"/>
        </w:numPr>
      </w:pPr>
      <w:r>
        <w:t>Time</w:t>
      </w:r>
    </w:p>
    <w:p w:rsidR="0085445C" w:rsidRDefault="0085445C" w:rsidP="00274BB7">
      <w:pPr>
        <w:pStyle w:val="Listenabsatz"/>
        <w:numPr>
          <w:ilvl w:val="1"/>
          <w:numId w:val="38"/>
        </w:numPr>
      </w:pPr>
      <w:r>
        <w:t>url</w:t>
      </w:r>
    </w:p>
    <w:p w:rsidR="0085445C" w:rsidRDefault="0085445C" w:rsidP="0085445C">
      <w:pPr>
        <w:pStyle w:val="Listenabsatz"/>
        <w:numPr>
          <w:ilvl w:val="0"/>
          <w:numId w:val="38"/>
        </w:numPr>
      </w:pPr>
      <w:r>
        <w:t>Comments</w:t>
      </w:r>
    </w:p>
    <w:p w:rsidR="0085445C" w:rsidRDefault="0085445C" w:rsidP="0085445C">
      <w:pPr>
        <w:pStyle w:val="Listenabsatz"/>
        <w:numPr>
          <w:ilvl w:val="1"/>
          <w:numId w:val="38"/>
        </w:numPr>
      </w:pPr>
      <w:r>
        <w:t>User_ID</w:t>
      </w:r>
    </w:p>
    <w:p w:rsidR="0085445C" w:rsidRDefault="0085445C" w:rsidP="0085445C">
      <w:pPr>
        <w:pStyle w:val="Listenabsatz"/>
        <w:numPr>
          <w:ilvl w:val="1"/>
          <w:numId w:val="38"/>
        </w:numPr>
      </w:pPr>
      <w:r>
        <w:t>Photo_ID</w:t>
      </w:r>
    </w:p>
    <w:p w:rsidR="0085445C" w:rsidRDefault="0085445C" w:rsidP="0085445C">
      <w:pPr>
        <w:pStyle w:val="Listenabsatz"/>
        <w:numPr>
          <w:ilvl w:val="1"/>
          <w:numId w:val="38"/>
        </w:numPr>
      </w:pPr>
      <w:r>
        <w:t>Commentuser_ID</w:t>
      </w:r>
    </w:p>
    <w:p w:rsidR="0085445C" w:rsidRDefault="0085445C" w:rsidP="0085445C">
      <w:pPr>
        <w:pStyle w:val="Listenabsatz"/>
        <w:numPr>
          <w:ilvl w:val="1"/>
          <w:numId w:val="38"/>
        </w:numPr>
      </w:pPr>
      <w:r>
        <w:t>Time</w:t>
      </w:r>
    </w:p>
    <w:p w:rsidR="0085445C" w:rsidRDefault="0085445C" w:rsidP="0085445C">
      <w:pPr>
        <w:pStyle w:val="Listenabsatz"/>
        <w:numPr>
          <w:ilvl w:val="1"/>
          <w:numId w:val="38"/>
        </w:numPr>
      </w:pPr>
      <w:r>
        <w:t>Comment</w:t>
      </w:r>
    </w:p>
    <w:p w:rsidR="00BE545D" w:rsidRDefault="00BE545D" w:rsidP="0085445C">
      <w:pPr>
        <w:pStyle w:val="Listenabsatz"/>
        <w:ind w:left="1440"/>
      </w:pPr>
    </w:p>
    <w:p w:rsidR="00BE545D" w:rsidRPr="0009689F" w:rsidRDefault="00BE545D" w:rsidP="00BE545D">
      <w:pPr>
        <w:pStyle w:val="Listenabsatz"/>
        <w:numPr>
          <w:ilvl w:val="0"/>
          <w:numId w:val="39"/>
        </w:numPr>
      </w:pPr>
      <w:r>
        <w:t>MySQLworkbench</w:t>
      </w:r>
    </w:p>
    <w:p w:rsidR="00DF72F6" w:rsidRPr="00DF72F6" w:rsidRDefault="00DF72F6" w:rsidP="00DF72F6">
      <w:pPr>
        <w:rPr>
          <w:sz w:val="29"/>
        </w:rPr>
      </w:pPr>
      <w:r>
        <w:rPr>
          <w:noProof/>
        </w:rPr>
        <w:drawing>
          <wp:inline distT="0" distB="0" distL="0" distR="0" wp14:anchorId="6DCF2E13" wp14:editId="38544AA6">
            <wp:extent cx="6480175" cy="21799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9F" w:rsidRPr="002543D9" w:rsidRDefault="0009689F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t>MySQL Workbench</w:t>
      </w:r>
    </w:p>
    <w:p w:rsidR="00AE45EC" w:rsidRDefault="00D90D2A" w:rsidP="00AE45EC">
      <w:r>
        <w:t>Siehe SQL Workbench</w:t>
      </w:r>
    </w:p>
    <w:p w:rsidR="003A45D3" w:rsidRDefault="003A45D3" w:rsidP="00AE45EC"/>
    <w:p w:rsidR="003A45D3" w:rsidRPr="002543D9" w:rsidRDefault="003A45D3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t>Default-Daten</w:t>
      </w:r>
    </w:p>
    <w:p w:rsidR="003A45D3" w:rsidRDefault="00D90D2A" w:rsidP="003A45D3">
      <w:r>
        <w:t>Default Daten in den verschiedenen Tabellen sichtbar</w:t>
      </w:r>
    </w:p>
    <w:p w:rsidR="003A45D3" w:rsidRDefault="003A45D3" w:rsidP="003A45D3"/>
    <w:p w:rsidR="003A45D3" w:rsidRPr="002543D9" w:rsidRDefault="003A45D3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lastRenderedPageBreak/>
        <w:t>Datenbank erstellen</w:t>
      </w:r>
    </w:p>
    <w:p w:rsidR="00BE545D" w:rsidRDefault="00D90D2A" w:rsidP="00860928">
      <w:r>
        <w:t>SQL Skript ausgeführt und DB erstellt</w:t>
      </w:r>
    </w:p>
    <w:p w:rsidR="00993E75" w:rsidRPr="002543D9" w:rsidRDefault="00993E75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t>Erstellen Sie eine Dokumentation über das ganze Projekt</w:t>
      </w:r>
    </w:p>
    <w:p w:rsidR="005F78EB" w:rsidRPr="005F78EB" w:rsidRDefault="00D90D2A" w:rsidP="005F78EB">
      <w:r>
        <w:t xml:space="preserve">Vorlage erfolgreich erstellt. </w:t>
      </w:r>
      <w:bookmarkStart w:id="0" w:name="_GoBack"/>
      <w:bookmarkEnd w:id="0"/>
    </w:p>
    <w:p w:rsidR="009D3885" w:rsidRDefault="009D3885" w:rsidP="00860928"/>
    <w:p w:rsidR="009D3885" w:rsidRDefault="009D3885" w:rsidP="009D3885"/>
    <w:p w:rsidR="006C2F0A" w:rsidRPr="006C2F0A" w:rsidRDefault="006C2F0A" w:rsidP="006C2F0A">
      <w:pPr>
        <w:rPr>
          <w:b/>
        </w:rPr>
      </w:pPr>
    </w:p>
    <w:p w:rsidR="009D3885" w:rsidRDefault="009D3885" w:rsidP="00860928"/>
    <w:p w:rsidR="00860928" w:rsidRPr="00860928" w:rsidRDefault="00860928" w:rsidP="00860928"/>
    <w:p w:rsidR="003A45D3" w:rsidRDefault="003A45D3" w:rsidP="003A45D3"/>
    <w:p w:rsidR="003A45D3" w:rsidRDefault="003A45D3" w:rsidP="003A45D3"/>
    <w:p w:rsidR="003A45D3" w:rsidRDefault="003A45D3" w:rsidP="003A45D3"/>
    <w:p w:rsidR="003A45D3" w:rsidRPr="003A45D3" w:rsidRDefault="003A45D3" w:rsidP="003A45D3"/>
    <w:p w:rsidR="0009689F" w:rsidRPr="0009689F" w:rsidRDefault="0009689F" w:rsidP="0009689F"/>
    <w:p w:rsidR="0009689F" w:rsidRPr="0009689F" w:rsidRDefault="0009689F" w:rsidP="0009689F"/>
    <w:p w:rsidR="0009689F" w:rsidRPr="0009689F" w:rsidRDefault="0009689F" w:rsidP="0009689F"/>
    <w:p w:rsidR="0009689F" w:rsidRPr="0009689F" w:rsidRDefault="0009689F" w:rsidP="0009689F"/>
    <w:sectPr w:rsidR="0009689F" w:rsidRPr="0009689F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5D5" w:rsidRDefault="001A35D5" w:rsidP="00657B1D">
      <w:r>
        <w:separator/>
      </w:r>
    </w:p>
  </w:endnote>
  <w:endnote w:type="continuationSeparator" w:id="0">
    <w:p w:rsidR="001A35D5" w:rsidRDefault="001A35D5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5D5" w:rsidRDefault="001A35D5" w:rsidP="00657B1D">
      <w:r>
        <w:separator/>
      </w:r>
    </w:p>
  </w:footnote>
  <w:footnote w:type="continuationSeparator" w:id="0">
    <w:p w:rsidR="001A35D5" w:rsidRDefault="001A35D5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678" w:rsidRDefault="00F54678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4678" w:rsidRPr="005E0F93" w:rsidRDefault="00F54678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F54678" w:rsidRPr="005E0F93" w:rsidRDefault="00F54678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F54678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F54678" w:rsidRDefault="00F54678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F54678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F54678" w:rsidRDefault="00F54678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F54678" w:rsidRPr="002F1C35" w:rsidRDefault="00F54678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F54678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F54678" w:rsidRDefault="00F54678" w:rsidP="00657B1D">
                          <w:r>
                            <w:t>Entwurf</w:t>
                          </w:r>
                        </w:p>
                      </w:tc>
                    </w:tr>
                    <w:tr w:rsidR="00F54678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F54678" w:rsidRDefault="00F54678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F54678" w:rsidRPr="002F1C35" w:rsidRDefault="00F54678" w:rsidP="00657B1D"/>
                </w:txbxContent>
              </v:textbox>
              <w10:wrap anchory="page"/>
            </v:shape>
          </w:pict>
        </mc:Fallback>
      </mc:AlternateContent>
    </w:r>
    <w:r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BA82A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Pr="00C95ACB">
          <w:rPr>
            <w:rFonts w:asciiTheme="majorHAnsi" w:hAnsiTheme="majorHAnsi"/>
          </w:rPr>
          <w:t>Technische Berufsschule Zürich</w:t>
        </w:r>
        <w:r>
          <w:rPr>
            <w:rFonts w:asciiTheme="majorHAnsi" w:hAnsiTheme="majorHAnsi"/>
          </w:rPr>
          <w:t xml:space="preserve"> TBZ</w:t>
        </w:r>
      </w:sdtContent>
    </w:sdt>
  </w:p>
  <w:p w:rsidR="00F54678" w:rsidRPr="003F4BD9" w:rsidRDefault="00F54678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DOCVARIABLE  Abteilung  \* MERGEFORMAT </w:instrText>
    </w:r>
    <w:r>
      <w:rPr>
        <w:bCs/>
        <w:lang w:val="de-DE"/>
      </w:rPr>
      <w:fldChar w:fldCharType="separate"/>
    </w:r>
    <w:r w:rsidRPr="009B7CAE">
      <w:rPr>
        <w:bCs/>
        <w:lang w:val="de-DE"/>
      </w:rPr>
      <w:t>Informationstechnik</w:t>
    </w:r>
    <w:r>
      <w:rPr>
        <w:bCs/>
        <w:lang w:val="de-DE"/>
      </w:rPr>
      <w:fldChar w:fldCharType="end"/>
    </w:r>
  </w:p>
  <w:p w:rsidR="00F54678" w:rsidRDefault="00F54678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4678" w:rsidRDefault="00F54678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F54678" w:rsidRDefault="00F54678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t>IT M226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75480"/>
    <w:multiLevelType w:val="hybridMultilevel"/>
    <w:tmpl w:val="647454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160F2"/>
    <w:multiLevelType w:val="multilevel"/>
    <w:tmpl w:val="E45C30BC"/>
    <w:numStyleLink w:val="Listeberschriften"/>
  </w:abstractNum>
  <w:abstractNum w:abstractNumId="6" w15:restartNumberingAfterBreak="0">
    <w:nsid w:val="13D17FCE"/>
    <w:multiLevelType w:val="multilevel"/>
    <w:tmpl w:val="E45C30BC"/>
    <w:numStyleLink w:val="Listeberschriften"/>
  </w:abstractNum>
  <w:abstractNum w:abstractNumId="7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DBF6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559AA"/>
    <w:multiLevelType w:val="hybridMultilevel"/>
    <w:tmpl w:val="3AF07C7A"/>
    <w:lvl w:ilvl="0" w:tplc="6DA49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5D3A449D"/>
    <w:multiLevelType w:val="multilevel"/>
    <w:tmpl w:val="E45C30BC"/>
    <w:numStyleLink w:val="Listeberschriften"/>
  </w:abstractNum>
  <w:abstractNum w:abstractNumId="34" w15:restartNumberingAfterBreak="0">
    <w:nsid w:val="5D6D6740"/>
    <w:multiLevelType w:val="hybridMultilevel"/>
    <w:tmpl w:val="44469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711417E"/>
    <w:multiLevelType w:val="multilevel"/>
    <w:tmpl w:val="E45C30BC"/>
    <w:numStyleLink w:val="Listeberschriften"/>
  </w:abstractNum>
  <w:abstractNum w:abstractNumId="37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8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9"/>
  </w:num>
  <w:num w:numId="5">
    <w:abstractNumId w:val="20"/>
  </w:num>
  <w:num w:numId="6">
    <w:abstractNumId w:val="19"/>
  </w:num>
  <w:num w:numId="7">
    <w:abstractNumId w:val="12"/>
  </w:num>
  <w:num w:numId="8">
    <w:abstractNumId w:val="11"/>
  </w:num>
  <w:num w:numId="9">
    <w:abstractNumId w:val="22"/>
  </w:num>
  <w:num w:numId="10">
    <w:abstractNumId w:val="38"/>
  </w:num>
  <w:num w:numId="11">
    <w:abstractNumId w:val="26"/>
  </w:num>
  <w:num w:numId="12">
    <w:abstractNumId w:val="14"/>
  </w:num>
  <w:num w:numId="13">
    <w:abstractNumId w:val="35"/>
  </w:num>
  <w:num w:numId="14">
    <w:abstractNumId w:val="21"/>
  </w:num>
  <w:num w:numId="15">
    <w:abstractNumId w:val="30"/>
  </w:num>
  <w:num w:numId="16">
    <w:abstractNumId w:val="25"/>
  </w:num>
  <w:num w:numId="17">
    <w:abstractNumId w:val="9"/>
  </w:num>
  <w:num w:numId="18">
    <w:abstractNumId w:val="1"/>
  </w:num>
  <w:num w:numId="19">
    <w:abstractNumId w:val="17"/>
  </w:num>
  <w:num w:numId="20">
    <w:abstractNumId w:val="8"/>
  </w:num>
  <w:num w:numId="21">
    <w:abstractNumId w:val="7"/>
  </w:num>
  <w:num w:numId="22">
    <w:abstractNumId w:val="10"/>
  </w:num>
  <w:num w:numId="23">
    <w:abstractNumId w:val="18"/>
  </w:num>
  <w:num w:numId="24">
    <w:abstractNumId w:val="2"/>
  </w:num>
  <w:num w:numId="25">
    <w:abstractNumId w:val="13"/>
  </w:num>
  <w:num w:numId="26">
    <w:abstractNumId w:val="37"/>
  </w:num>
  <w:num w:numId="27">
    <w:abstractNumId w:val="6"/>
  </w:num>
  <w:num w:numId="28">
    <w:abstractNumId w:val="29"/>
  </w:num>
  <w:num w:numId="29">
    <w:abstractNumId w:val="32"/>
  </w:num>
  <w:num w:numId="30">
    <w:abstractNumId w:val="31"/>
  </w:num>
  <w:num w:numId="31">
    <w:abstractNumId w:val="36"/>
  </w:num>
  <w:num w:numId="32">
    <w:abstractNumId w:val="27"/>
  </w:num>
  <w:num w:numId="33">
    <w:abstractNumId w:val="5"/>
  </w:num>
  <w:num w:numId="34">
    <w:abstractNumId w:val="33"/>
  </w:num>
  <w:num w:numId="35">
    <w:abstractNumId w:val="28"/>
  </w:num>
  <w:num w:numId="36">
    <w:abstractNumId w:val="23"/>
  </w:num>
  <w:num w:numId="37">
    <w:abstractNumId w:val="3"/>
  </w:num>
  <w:num w:numId="38">
    <w:abstractNumId w:val="34"/>
  </w:num>
  <w:num w:numId="39">
    <w:abstractNumId w:val="4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9B7CAE"/>
    <w:rsid w:val="0000654A"/>
    <w:rsid w:val="00006E44"/>
    <w:rsid w:val="00017DC5"/>
    <w:rsid w:val="000350A8"/>
    <w:rsid w:val="0005594F"/>
    <w:rsid w:val="00082ECF"/>
    <w:rsid w:val="000841A7"/>
    <w:rsid w:val="0009607F"/>
    <w:rsid w:val="0009689F"/>
    <w:rsid w:val="000B6383"/>
    <w:rsid w:val="000F0818"/>
    <w:rsid w:val="000F3B53"/>
    <w:rsid w:val="000F65C3"/>
    <w:rsid w:val="00106FA6"/>
    <w:rsid w:val="00111663"/>
    <w:rsid w:val="0012103F"/>
    <w:rsid w:val="001570C8"/>
    <w:rsid w:val="00170D9E"/>
    <w:rsid w:val="0018083F"/>
    <w:rsid w:val="0018470A"/>
    <w:rsid w:val="001A35D5"/>
    <w:rsid w:val="001B0024"/>
    <w:rsid w:val="001B1A6B"/>
    <w:rsid w:val="001F2400"/>
    <w:rsid w:val="00203921"/>
    <w:rsid w:val="002171C1"/>
    <w:rsid w:val="002502B0"/>
    <w:rsid w:val="002543D9"/>
    <w:rsid w:val="0027418D"/>
    <w:rsid w:val="00274BB7"/>
    <w:rsid w:val="00295D39"/>
    <w:rsid w:val="002A62C4"/>
    <w:rsid w:val="002B1E35"/>
    <w:rsid w:val="002D0F93"/>
    <w:rsid w:val="002D5F46"/>
    <w:rsid w:val="002E1081"/>
    <w:rsid w:val="00314D27"/>
    <w:rsid w:val="00327DE1"/>
    <w:rsid w:val="00350005"/>
    <w:rsid w:val="0037787E"/>
    <w:rsid w:val="003808CE"/>
    <w:rsid w:val="003838FC"/>
    <w:rsid w:val="003A0343"/>
    <w:rsid w:val="003A45D3"/>
    <w:rsid w:val="003B3C26"/>
    <w:rsid w:val="003B66F4"/>
    <w:rsid w:val="003D67DF"/>
    <w:rsid w:val="003E14BF"/>
    <w:rsid w:val="003F47A6"/>
    <w:rsid w:val="003F4BD9"/>
    <w:rsid w:val="00416112"/>
    <w:rsid w:val="004202F9"/>
    <w:rsid w:val="0042613A"/>
    <w:rsid w:val="00430F78"/>
    <w:rsid w:val="004345B1"/>
    <w:rsid w:val="004826A6"/>
    <w:rsid w:val="00486545"/>
    <w:rsid w:val="00491D4F"/>
    <w:rsid w:val="004A2D85"/>
    <w:rsid w:val="004D7D20"/>
    <w:rsid w:val="004E0DB9"/>
    <w:rsid w:val="005246FF"/>
    <w:rsid w:val="00525EF5"/>
    <w:rsid w:val="00537BBA"/>
    <w:rsid w:val="00541A32"/>
    <w:rsid w:val="00552732"/>
    <w:rsid w:val="00562458"/>
    <w:rsid w:val="00577E80"/>
    <w:rsid w:val="00580AB5"/>
    <w:rsid w:val="005875A6"/>
    <w:rsid w:val="0059085B"/>
    <w:rsid w:val="005A4D8C"/>
    <w:rsid w:val="005B23DB"/>
    <w:rsid w:val="005B6053"/>
    <w:rsid w:val="005C21F0"/>
    <w:rsid w:val="005D5C0D"/>
    <w:rsid w:val="005E0F93"/>
    <w:rsid w:val="005E51B2"/>
    <w:rsid w:val="005F374E"/>
    <w:rsid w:val="005F78EB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86C16"/>
    <w:rsid w:val="006903A7"/>
    <w:rsid w:val="006960ED"/>
    <w:rsid w:val="0069632F"/>
    <w:rsid w:val="006979E8"/>
    <w:rsid w:val="006C0130"/>
    <w:rsid w:val="006C21F8"/>
    <w:rsid w:val="006C2F0A"/>
    <w:rsid w:val="006D2E2C"/>
    <w:rsid w:val="006D4B96"/>
    <w:rsid w:val="0070018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86AD6"/>
    <w:rsid w:val="007924EB"/>
    <w:rsid w:val="007B4AC6"/>
    <w:rsid w:val="007B60C0"/>
    <w:rsid w:val="007D3356"/>
    <w:rsid w:val="007D513F"/>
    <w:rsid w:val="007D6F67"/>
    <w:rsid w:val="008038EF"/>
    <w:rsid w:val="00807738"/>
    <w:rsid w:val="008168E6"/>
    <w:rsid w:val="0085445C"/>
    <w:rsid w:val="00860928"/>
    <w:rsid w:val="0086180F"/>
    <w:rsid w:val="00873C78"/>
    <w:rsid w:val="00874E1F"/>
    <w:rsid w:val="008A06ED"/>
    <w:rsid w:val="008C170D"/>
    <w:rsid w:val="008D0E98"/>
    <w:rsid w:val="008D3A9F"/>
    <w:rsid w:val="00902B3F"/>
    <w:rsid w:val="009161C4"/>
    <w:rsid w:val="00932C5C"/>
    <w:rsid w:val="00936B2A"/>
    <w:rsid w:val="00940D37"/>
    <w:rsid w:val="00941978"/>
    <w:rsid w:val="0094508F"/>
    <w:rsid w:val="00945B1D"/>
    <w:rsid w:val="009577BF"/>
    <w:rsid w:val="00957D8F"/>
    <w:rsid w:val="00971771"/>
    <w:rsid w:val="00982884"/>
    <w:rsid w:val="009858F6"/>
    <w:rsid w:val="00993E75"/>
    <w:rsid w:val="009B7CAE"/>
    <w:rsid w:val="009D3885"/>
    <w:rsid w:val="009D5780"/>
    <w:rsid w:val="00A05ED7"/>
    <w:rsid w:val="00A10D1B"/>
    <w:rsid w:val="00A30FEB"/>
    <w:rsid w:val="00A368BB"/>
    <w:rsid w:val="00A475E5"/>
    <w:rsid w:val="00A47D2A"/>
    <w:rsid w:val="00A617DE"/>
    <w:rsid w:val="00A86BAA"/>
    <w:rsid w:val="00A90C39"/>
    <w:rsid w:val="00AA10D7"/>
    <w:rsid w:val="00AA1DFF"/>
    <w:rsid w:val="00AB5DBC"/>
    <w:rsid w:val="00AC64C0"/>
    <w:rsid w:val="00AD3C46"/>
    <w:rsid w:val="00AE45EC"/>
    <w:rsid w:val="00B20B39"/>
    <w:rsid w:val="00B219E3"/>
    <w:rsid w:val="00B30D72"/>
    <w:rsid w:val="00B46A7D"/>
    <w:rsid w:val="00B77423"/>
    <w:rsid w:val="00B84709"/>
    <w:rsid w:val="00BB31E2"/>
    <w:rsid w:val="00BC532D"/>
    <w:rsid w:val="00BE1068"/>
    <w:rsid w:val="00BE545D"/>
    <w:rsid w:val="00C05464"/>
    <w:rsid w:val="00C5637C"/>
    <w:rsid w:val="00C867C9"/>
    <w:rsid w:val="00C95ACB"/>
    <w:rsid w:val="00C975D1"/>
    <w:rsid w:val="00CC033F"/>
    <w:rsid w:val="00CD1061"/>
    <w:rsid w:val="00CD1C48"/>
    <w:rsid w:val="00CF42F3"/>
    <w:rsid w:val="00D03CF9"/>
    <w:rsid w:val="00D103CF"/>
    <w:rsid w:val="00D139ED"/>
    <w:rsid w:val="00D344CD"/>
    <w:rsid w:val="00D73FF0"/>
    <w:rsid w:val="00D76810"/>
    <w:rsid w:val="00D90D2A"/>
    <w:rsid w:val="00DA4F15"/>
    <w:rsid w:val="00DA73EA"/>
    <w:rsid w:val="00DF2823"/>
    <w:rsid w:val="00DF2925"/>
    <w:rsid w:val="00DF72F6"/>
    <w:rsid w:val="00DF78D4"/>
    <w:rsid w:val="00E06166"/>
    <w:rsid w:val="00E4051B"/>
    <w:rsid w:val="00E45FD5"/>
    <w:rsid w:val="00E476AA"/>
    <w:rsid w:val="00E572DD"/>
    <w:rsid w:val="00E6204F"/>
    <w:rsid w:val="00E62E36"/>
    <w:rsid w:val="00E9205C"/>
    <w:rsid w:val="00E94DF5"/>
    <w:rsid w:val="00EB3B85"/>
    <w:rsid w:val="00EC1740"/>
    <w:rsid w:val="00EE429B"/>
    <w:rsid w:val="00EF085B"/>
    <w:rsid w:val="00EF6212"/>
    <w:rsid w:val="00F010F7"/>
    <w:rsid w:val="00F22663"/>
    <w:rsid w:val="00F3531B"/>
    <w:rsid w:val="00F36283"/>
    <w:rsid w:val="00F44332"/>
    <w:rsid w:val="00F47A73"/>
    <w:rsid w:val="00F54678"/>
    <w:rsid w:val="00F851D8"/>
    <w:rsid w:val="00F95861"/>
    <w:rsid w:val="00FC47ED"/>
    <w:rsid w:val="00FC6F24"/>
    <w:rsid w:val="00FD5FF9"/>
    <w:rsid w:val="00FF10C2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FE9FCC"/>
  <w15:docId w15:val="{4DC0D2CA-3BFB-4057-B345-862FA100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E06166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E572D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67A31-A0CC-471A-A484-B19CBFD3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</Template>
  <TotalTime>0</TotalTime>
  <Pages>3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Alessandro Pugliese</cp:lastModifiedBy>
  <cp:revision>2</cp:revision>
  <cp:lastPrinted>2016-01-28T10:48:00Z</cp:lastPrinted>
  <dcterms:created xsi:type="dcterms:W3CDTF">2018-12-07T13:05:00Z</dcterms:created>
  <dcterms:modified xsi:type="dcterms:W3CDTF">2018-12-07T13:05:00Z</dcterms:modified>
  <cp:contentStatus>Version 1</cp:contentStatus>
</cp:coreProperties>
</file>